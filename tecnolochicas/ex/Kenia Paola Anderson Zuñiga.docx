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53"/>
      </w:tblGrid>
      <w:tr w:rsidR="001B2ABD" w:rsidRPr="00A00269" w14:paraId="0FADE2FF" w14:textId="77777777" w:rsidTr="001F0709">
        <w:trPr>
          <w:trHeight w:val="4410"/>
        </w:trPr>
        <w:tc>
          <w:tcPr>
            <w:tcW w:w="3600" w:type="dxa"/>
            <w:vAlign w:val="bottom"/>
          </w:tcPr>
          <w:p w14:paraId="5436FEEC" w14:textId="6B9BF6ED" w:rsidR="001B2ABD" w:rsidRPr="00A00269" w:rsidRDefault="00A1298F" w:rsidP="001B2ABD">
            <w:pPr>
              <w:tabs>
                <w:tab w:val="left" w:pos="990"/>
              </w:tabs>
              <w:jc w:val="center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7D40AA2" wp14:editId="01B7ABE6">
                  <wp:extent cx="1734494" cy="231145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921" cy="2320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DE7601" w14:textId="77777777" w:rsidR="001B2ABD" w:rsidRPr="00CD3AA6" w:rsidRDefault="001B2ABD" w:rsidP="000C45FF">
            <w:pPr>
              <w:tabs>
                <w:tab w:val="left" w:pos="990"/>
              </w:tabs>
              <w:rPr>
                <w:sz w:val="72"/>
                <w:szCs w:val="72"/>
                <w:lang w:val="es-MX"/>
              </w:rPr>
            </w:pPr>
          </w:p>
        </w:tc>
        <w:tc>
          <w:tcPr>
            <w:tcW w:w="6453" w:type="dxa"/>
            <w:vAlign w:val="bottom"/>
          </w:tcPr>
          <w:p w14:paraId="5D61EF22" w14:textId="73C5556C" w:rsidR="001B2ABD" w:rsidRPr="00CD3AA6" w:rsidRDefault="00CD3AA6" w:rsidP="001B2ABD">
            <w:pPr>
              <w:pStyle w:val="Ttulo"/>
              <w:rPr>
                <w:sz w:val="72"/>
                <w:szCs w:val="72"/>
                <w:lang w:val="es-MX"/>
              </w:rPr>
            </w:pPr>
            <w:r w:rsidRPr="00CD3AA6">
              <w:rPr>
                <w:sz w:val="72"/>
                <w:szCs w:val="72"/>
                <w:lang w:val="es-MX"/>
              </w:rPr>
              <w:t>Kenia Paola Anderson Zuñiga</w:t>
            </w:r>
          </w:p>
          <w:p w14:paraId="111FE557" w14:textId="3CB2D9F1" w:rsidR="001B2ABD" w:rsidRPr="00CD3AA6" w:rsidRDefault="00CD3AA6" w:rsidP="001B2ABD">
            <w:pPr>
              <w:pStyle w:val="Subttulo"/>
              <w:rPr>
                <w:sz w:val="72"/>
                <w:szCs w:val="72"/>
                <w:lang w:val="es-MX"/>
              </w:rPr>
            </w:pPr>
            <w:r>
              <w:rPr>
                <w:spacing w:val="0"/>
                <w:w w:val="100"/>
                <w:sz w:val="72"/>
                <w:szCs w:val="72"/>
                <w:lang w:val="es-MX"/>
              </w:rPr>
              <w:t>Programadora</w:t>
            </w:r>
          </w:p>
        </w:tc>
      </w:tr>
      <w:tr w:rsidR="001B2ABD" w:rsidRPr="00A00269" w14:paraId="219B9993" w14:textId="77777777" w:rsidTr="001F0709">
        <w:tc>
          <w:tcPr>
            <w:tcW w:w="3600" w:type="dxa"/>
          </w:tcPr>
          <w:sdt>
            <w:sdtPr>
              <w:rPr>
                <w:lang w:val="es-MX"/>
              </w:rPr>
              <w:id w:val="-1711873194"/>
              <w:placeholder>
                <w:docPart w:val="6A24454804FA4096876481B724D74C4E"/>
              </w:placeholder>
              <w:temporary/>
              <w:showingPlcHdr/>
              <w15:appearance w15:val="hidden"/>
            </w:sdtPr>
            <w:sdtEndPr/>
            <w:sdtContent>
              <w:p w14:paraId="1CEA0072" w14:textId="77777777" w:rsidR="001B2ABD" w:rsidRPr="00A00269" w:rsidRDefault="00036450" w:rsidP="00036450">
                <w:pPr>
                  <w:pStyle w:val="Ttulo3"/>
                  <w:rPr>
                    <w:lang w:val="es-MX"/>
                  </w:rPr>
                </w:pPr>
                <w:r w:rsidRPr="00A00269">
                  <w:rPr>
                    <w:lang w:val="es-MX" w:bidi="es-MX"/>
                  </w:rPr>
                  <w:t>Perfil</w:t>
                </w:r>
              </w:p>
            </w:sdtContent>
          </w:sdt>
          <w:p w14:paraId="581FC48B" w14:textId="3D783462" w:rsidR="00036450" w:rsidRPr="00A00269" w:rsidRDefault="00CD3AA6" w:rsidP="00036450">
            <w:pPr>
              <w:rPr>
                <w:lang w:val="es-MX"/>
              </w:rPr>
            </w:pPr>
            <w:r w:rsidRPr="00CD3AA6">
              <w:rPr>
                <w:lang w:val="es-MX"/>
              </w:rPr>
              <w:t>Apasionado por la investigación en programación, animación, tecnología y música, poseo una sólida experiencia en la exploración creativa y la aplicación de soluciones innovadoras en estos campos. Con habilidades técnicas en lenguajes de programación y diseño gráfico, junto con una profunda comprensión de las últimas tendencias tecnológicas, estoy comprometido a contribuir con mi creatividad y conocimientos para impulsar proyectos que integren estos elementos. Mi trayectoria demuestra mi capacidad para adaptarme rápidamente a nuevos entornos y tecnologías, siempre buscando superar desafíos y alcanzar resultados excepcionales.</w:t>
            </w:r>
          </w:p>
          <w:p w14:paraId="55C3EC00" w14:textId="77777777" w:rsidR="00036450" w:rsidRPr="00A00269" w:rsidRDefault="00036450" w:rsidP="00036450">
            <w:pPr>
              <w:rPr>
                <w:lang w:val="es-MX"/>
              </w:rPr>
            </w:pPr>
          </w:p>
          <w:sdt>
            <w:sdtPr>
              <w:rPr>
                <w:lang w:val="es-MX"/>
              </w:rPr>
              <w:id w:val="-1954003311"/>
              <w:placeholder>
                <w:docPart w:val="CA117C4FA20842E793968E5DFFBC7AB7"/>
              </w:placeholder>
              <w:temporary/>
              <w:showingPlcHdr/>
              <w15:appearance w15:val="hidden"/>
            </w:sdtPr>
            <w:sdtEndPr/>
            <w:sdtContent>
              <w:p w14:paraId="58419E3B" w14:textId="77777777" w:rsidR="00036450" w:rsidRPr="00A00269" w:rsidRDefault="004813B3" w:rsidP="00036450">
                <w:pPr>
                  <w:pStyle w:val="Ttulo3"/>
                  <w:rPr>
                    <w:lang w:val="es-MX"/>
                  </w:rPr>
                </w:pPr>
                <w:r w:rsidRPr="00A00269">
                  <w:rPr>
                    <w:lang w:val="es-MX" w:bidi="es-MX"/>
                  </w:rPr>
                  <w:t>CONTACTO</w:t>
                </w:r>
              </w:p>
            </w:sdtContent>
          </w:sdt>
          <w:sdt>
            <w:sdtPr>
              <w:rPr>
                <w:lang w:val="es-MX"/>
              </w:rPr>
              <w:id w:val="1111563247"/>
              <w:placeholder>
                <w:docPart w:val="E1BD3D0890E74249B3439AEB45FF21BB"/>
              </w:placeholder>
              <w:temporary/>
              <w:showingPlcHdr/>
              <w15:appearance w15:val="hidden"/>
            </w:sdtPr>
            <w:sdtEndPr/>
            <w:sdtContent>
              <w:p w14:paraId="68601C4A" w14:textId="77777777" w:rsidR="004D3011" w:rsidRPr="00A00269" w:rsidRDefault="004D3011" w:rsidP="004D3011">
                <w:pPr>
                  <w:rPr>
                    <w:lang w:val="es-MX"/>
                  </w:rPr>
                </w:pPr>
                <w:r w:rsidRPr="00A00269">
                  <w:rPr>
                    <w:lang w:val="es-MX" w:bidi="es-MX"/>
                  </w:rPr>
                  <w:t>TELÉFONO:</w:t>
                </w:r>
              </w:p>
            </w:sdtContent>
          </w:sdt>
          <w:p w14:paraId="4A2A4170" w14:textId="4914F60B" w:rsidR="004D3011" w:rsidRPr="00A00269" w:rsidRDefault="00CD3AA6" w:rsidP="004D3011">
            <w:pPr>
              <w:rPr>
                <w:lang w:val="es-MX"/>
              </w:rPr>
            </w:pPr>
            <w:r>
              <w:rPr>
                <w:lang w:val="es-MX"/>
              </w:rPr>
              <w:t>+52 2721186131</w:t>
            </w:r>
          </w:p>
          <w:p w14:paraId="521D3782" w14:textId="77777777" w:rsidR="004D3011" w:rsidRPr="00A00269" w:rsidRDefault="004D3011" w:rsidP="004D3011">
            <w:pPr>
              <w:rPr>
                <w:lang w:val="es-MX"/>
              </w:rPr>
            </w:pPr>
          </w:p>
          <w:p w14:paraId="19C06B8B" w14:textId="77777777" w:rsidR="004D3011" w:rsidRPr="00A00269" w:rsidRDefault="004D3011" w:rsidP="004D3011">
            <w:pPr>
              <w:rPr>
                <w:lang w:val="es-MX"/>
              </w:rPr>
            </w:pPr>
          </w:p>
          <w:sdt>
            <w:sdtPr>
              <w:rPr>
                <w:lang w:val="es-MX"/>
              </w:rPr>
              <w:id w:val="-240260293"/>
              <w:placeholder>
                <w:docPart w:val="EDCD243FA1B0415DB6B85CB33058C669"/>
              </w:placeholder>
              <w:temporary/>
              <w:showingPlcHdr/>
              <w15:appearance w15:val="hidden"/>
            </w:sdtPr>
            <w:sdtEndPr/>
            <w:sdtContent>
              <w:p w14:paraId="05EA786F" w14:textId="77777777" w:rsidR="004D3011" w:rsidRPr="00A00269" w:rsidRDefault="004D3011" w:rsidP="004D3011">
                <w:pPr>
                  <w:rPr>
                    <w:lang w:val="es-MX"/>
                  </w:rPr>
                </w:pPr>
                <w:r w:rsidRPr="00A00269">
                  <w:rPr>
                    <w:lang w:val="es-MX" w:bidi="es-MX"/>
                  </w:rPr>
                  <w:t>CORREO:</w:t>
                </w:r>
              </w:p>
            </w:sdtContent>
          </w:sdt>
          <w:p w14:paraId="0F1AF200" w14:textId="7EC0AF31" w:rsidR="00036450" w:rsidRPr="00A00269" w:rsidRDefault="00CD3AA6" w:rsidP="004D3011">
            <w:pPr>
              <w:rPr>
                <w:rStyle w:val="Hipervnculo"/>
                <w:lang w:val="es-MX"/>
              </w:rPr>
            </w:pPr>
            <w:r>
              <w:rPr>
                <w:lang w:val="es-MX"/>
              </w:rPr>
              <w:t>22307079@utcgg.edu.mx</w:t>
            </w:r>
          </w:p>
          <w:sdt>
            <w:sdtPr>
              <w:rPr>
                <w:lang w:val="es-MX"/>
              </w:rPr>
              <w:id w:val="-1444214663"/>
              <w:placeholder>
                <w:docPart w:val="8D60960DBB11446D8AFA9C3B0BA516A0"/>
              </w:placeholder>
              <w:temporary/>
              <w:showingPlcHdr/>
              <w15:appearance w15:val="hidden"/>
            </w:sdtPr>
            <w:sdtEndPr/>
            <w:sdtContent>
              <w:p w14:paraId="17C29BE8" w14:textId="77777777" w:rsidR="004D3011" w:rsidRPr="00A00269" w:rsidRDefault="002400EB" w:rsidP="004D3011">
                <w:pPr>
                  <w:pStyle w:val="Ttulo3"/>
                  <w:rPr>
                    <w:lang w:val="es-MX"/>
                  </w:rPr>
                </w:pPr>
                <w:r w:rsidRPr="00A00269">
                  <w:rPr>
                    <w:lang w:val="es-MX" w:bidi="es-MX"/>
                  </w:rPr>
                  <w:t>AFICIONES</w:t>
                </w:r>
              </w:p>
            </w:sdtContent>
          </w:sdt>
          <w:sdt>
            <w:sdtPr>
              <w:rPr>
                <w:lang w:val="es-MX"/>
              </w:rPr>
              <w:id w:val="1444813694"/>
              <w:placeholder>
                <w:docPart w:val="A37BB08B5A5F48BFB4957269CB5DFC5A"/>
              </w:placeholder>
              <w:temporary/>
              <w:showingPlcHdr/>
              <w15:appearance w15:val="hidden"/>
            </w:sdtPr>
            <w:sdtEndPr/>
            <w:sdtContent>
              <w:p w14:paraId="1FE3C5B6" w14:textId="77777777" w:rsidR="004D3011" w:rsidRPr="00A00269" w:rsidRDefault="004D3011" w:rsidP="004D3011">
                <w:pPr>
                  <w:rPr>
                    <w:lang w:val="es-MX"/>
                  </w:rPr>
                </w:pPr>
                <w:r w:rsidRPr="00A00269">
                  <w:rPr>
                    <w:lang w:val="es-MX" w:bidi="es-MX"/>
                  </w:rPr>
                  <w:t>Afición n.º 1</w:t>
                </w:r>
              </w:p>
            </w:sdtContent>
          </w:sdt>
          <w:sdt>
            <w:sdtPr>
              <w:rPr>
                <w:lang w:val="es-MX"/>
              </w:rPr>
              <w:id w:val="127826779"/>
              <w:placeholder>
                <w:docPart w:val="46F4B160FD3F43688D018C7056D9674B"/>
              </w:placeholder>
              <w:temporary/>
              <w:showingPlcHdr/>
              <w15:appearance w15:val="hidden"/>
            </w:sdtPr>
            <w:sdtEndPr/>
            <w:sdtContent>
              <w:p w14:paraId="002493F7" w14:textId="77777777" w:rsidR="004D3011" w:rsidRPr="00A00269" w:rsidRDefault="004D3011" w:rsidP="004D3011">
                <w:pPr>
                  <w:rPr>
                    <w:lang w:val="es-MX"/>
                  </w:rPr>
                </w:pPr>
                <w:r w:rsidRPr="00A00269">
                  <w:rPr>
                    <w:lang w:val="es-MX" w:bidi="es-MX"/>
                  </w:rPr>
                  <w:t>Afición n.º 2</w:t>
                </w:r>
              </w:p>
            </w:sdtContent>
          </w:sdt>
          <w:sdt>
            <w:sdtPr>
              <w:rPr>
                <w:lang w:val="es-MX"/>
              </w:rPr>
              <w:id w:val="-1460640448"/>
              <w:placeholder>
                <w:docPart w:val="8E62A919C2AB4699B9FC3A294DD2F56A"/>
              </w:placeholder>
              <w:temporary/>
              <w:showingPlcHdr/>
              <w15:appearance w15:val="hidden"/>
            </w:sdtPr>
            <w:sdtEndPr/>
            <w:sdtContent>
              <w:p w14:paraId="164D0ABA" w14:textId="77777777" w:rsidR="004D3011" w:rsidRPr="00A00269" w:rsidRDefault="004D3011" w:rsidP="004D3011">
                <w:pPr>
                  <w:rPr>
                    <w:lang w:val="es-MX"/>
                  </w:rPr>
                </w:pPr>
                <w:r w:rsidRPr="00A00269">
                  <w:rPr>
                    <w:lang w:val="es-MX" w:bidi="es-MX"/>
                  </w:rPr>
                  <w:t>Afición n.º 3</w:t>
                </w:r>
              </w:p>
            </w:sdtContent>
          </w:sdt>
          <w:sdt>
            <w:sdtPr>
              <w:rPr>
                <w:lang w:val="es-MX"/>
              </w:rPr>
              <w:id w:val="-1376452077"/>
              <w:placeholder>
                <w:docPart w:val="7ED5A6F1279B4219ACB975D1F4F447A4"/>
              </w:placeholder>
              <w:temporary/>
              <w:showingPlcHdr/>
              <w15:appearance w15:val="hidden"/>
            </w:sdtPr>
            <w:sdtEndPr/>
            <w:sdtContent>
              <w:p w14:paraId="24A14A8E" w14:textId="77777777" w:rsidR="004D3011" w:rsidRPr="00A00269" w:rsidRDefault="004D3011" w:rsidP="004D3011">
                <w:pPr>
                  <w:rPr>
                    <w:lang w:val="es-MX"/>
                  </w:rPr>
                </w:pPr>
                <w:r w:rsidRPr="00A00269">
                  <w:rPr>
                    <w:lang w:val="es-MX" w:bidi="es-MX"/>
                  </w:rPr>
                  <w:t>Afición n.º 4</w:t>
                </w:r>
              </w:p>
            </w:sdtContent>
          </w:sdt>
        </w:tc>
        <w:tc>
          <w:tcPr>
            <w:tcW w:w="720" w:type="dxa"/>
          </w:tcPr>
          <w:p w14:paraId="5AB5E848" w14:textId="128FA151" w:rsidR="001B2ABD" w:rsidRPr="00A00269" w:rsidRDefault="00CD3AA6" w:rsidP="000C45FF">
            <w:pPr>
              <w:tabs>
                <w:tab w:val="left" w:pos="990"/>
              </w:tabs>
              <w:rPr>
                <w:lang w:val="es-MX"/>
              </w:rPr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2C66A3" wp14:editId="62703020">
                      <wp:simplePos x="0" y="0"/>
                      <wp:positionH relativeFrom="column">
                        <wp:posOffset>350701</wp:posOffset>
                      </wp:positionH>
                      <wp:positionV relativeFrom="paragraph">
                        <wp:posOffset>4797426</wp:posOffset>
                      </wp:positionV>
                      <wp:extent cx="4071258" cy="1915432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71258" cy="19154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BDDA28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>- Investigación: Capacidad para realizar investigaciones exhaustivas y obtener información relevante en diversos temas, especialmente en áreas como programación, animación y tecnología.</w:t>
                                  </w:r>
                                </w:p>
                                <w:p w14:paraId="10672353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>- Aprendizaje rápido: Facilidad para adquirir nuevos conocimientos y habilidades, lo que me permite adaptarme rápidamente a entornos cambiantes y nuevas tecnologías.</w:t>
                                  </w:r>
                                </w:p>
                                <w:p w14:paraId="5FC2E51E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>- Gestión de proyectos: Experiencia en liderar proyectos, desde la planificación hasta la implementación, garantizando la entrega oportuna y de alta calidad de los resultados.</w:t>
                                  </w:r>
                                </w:p>
                                <w:p w14:paraId="52DC920E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 xml:space="preserve">- Desarrollo web: Conocimientos en desarrollo </w:t>
                                  </w:r>
                                  <w:proofErr w:type="spellStart"/>
                                  <w:r w:rsidRPr="00CD3AA6">
                                    <w:rPr>
                                      <w:lang w:val="es-MX"/>
                                    </w:rPr>
                                    <w:t>frontend</w:t>
                                  </w:r>
                                  <w:proofErr w:type="spellEnd"/>
                                  <w:r w:rsidRPr="00CD3AA6">
                                    <w:rPr>
                                      <w:lang w:val="es-MX"/>
                                    </w:rPr>
                                    <w:t xml:space="preserve"> y manejo de herramientas básicas para la creación de páginas y aplicaciones web.</w:t>
                                  </w:r>
                                </w:p>
                                <w:p w14:paraId="72DBFAF9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</w:p>
                                <w:p w14:paraId="7C382521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</w:p>
                                <w:p w14:paraId="10F55ACD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>Habilidades Blandas:</w:t>
                                  </w:r>
                                </w:p>
                                <w:p w14:paraId="2FA92F09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>- Liderazgo: Capacidad para liderar equipos y proyectos, motivando a los miembros del equipo hacia el logro de objetivos comunes y fomentando un ambiente de trabajo colaborativo.</w:t>
                                  </w:r>
                                </w:p>
                                <w:p w14:paraId="087E2777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>- Responsabilidad: Compromiso con el cumplimiento de tareas asignadas, plazos y estándares de calidad, demostrando una actitud proactiva y orientada a resultados.</w:t>
                                  </w:r>
                                </w:p>
                                <w:p w14:paraId="6ABCC6BC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>- Trabajo en equipo: Habilidad para trabajar eficazmente en colaboración con otros, ya sea en equipos multidisciplinarios o de manera individual, promoviendo la comunicación abierta y el intercambio de ideas.</w:t>
                                  </w:r>
                                </w:p>
                                <w:p w14:paraId="67211793" w14:textId="77777777" w:rsid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>- Apoyo y escucha activa: Capacidad para brindar apoyo a los miembros del equipo, mostrando empatía y disposición para escuchar y comprender sus necesidades y preocupaciones.</w:t>
                                  </w:r>
                                </w:p>
                                <w:p w14:paraId="0382A9CF" w14:textId="04F3305E" w:rsidR="00CD3AA6" w:rsidRDefault="00CD3AA6"/>
                                <w:p w14:paraId="0093397B" w14:textId="77777777" w:rsidR="00CD3AA6" w:rsidRDefault="00CD3AA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2C66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margin-left:27.6pt;margin-top:377.75pt;width:320.55pt;height:150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" filled="f" stroked="f" strokeweight=".5pt">
                      <v:textbox>
                        <w:txbxContent>
                          <w:p w14:paraId="6ABDDA28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>- Investigación: Capacidad para realizar investigaciones exhaustivas y obtener información relevante en diversos temas, especialmente en áreas como programación, animación y tecnología.</w:t>
                            </w:r>
                          </w:p>
                          <w:p w14:paraId="10672353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>- Aprendizaje rápido: Facilidad para adquirir nuevos conocimientos y habilidades, lo que me permite adaptarme rápidamente a entornos cambiantes y nuevas tecnologías.</w:t>
                            </w:r>
                          </w:p>
                          <w:p w14:paraId="5FC2E51E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>- Gestión de proyectos: Experiencia en liderar proyectos, desde la planificación hasta la implementación, garantizando la entrega oportuna y de alta calidad de los resultados.</w:t>
                            </w:r>
                          </w:p>
                          <w:p w14:paraId="52DC920E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 xml:space="preserve">- Desarrollo web: Conocimientos en desarrollo </w:t>
                            </w:r>
                            <w:proofErr w:type="spellStart"/>
                            <w:r w:rsidRPr="00CD3AA6">
                              <w:rPr>
                                <w:lang w:val="es-MX"/>
                              </w:rPr>
                              <w:t>frontend</w:t>
                            </w:r>
                            <w:proofErr w:type="spellEnd"/>
                            <w:r w:rsidRPr="00CD3AA6">
                              <w:rPr>
                                <w:lang w:val="es-MX"/>
                              </w:rPr>
                              <w:t xml:space="preserve"> y manejo de herramientas básicas para la creación de páginas y aplicaciones web.</w:t>
                            </w:r>
                          </w:p>
                          <w:p w14:paraId="72DBFAF9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</w:p>
                          <w:p w14:paraId="7C382521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</w:p>
                          <w:p w14:paraId="10F55ACD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>Habilidades Blandas:</w:t>
                            </w:r>
                          </w:p>
                          <w:p w14:paraId="2FA92F09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>- Liderazgo: Capacidad para liderar equipos y proyectos, motivando a los miembros del equipo hacia el logro de objetivos comunes y fomentando un ambiente de trabajo colaborativo.</w:t>
                            </w:r>
                          </w:p>
                          <w:p w14:paraId="087E2777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>- Responsabilidad: Compromiso con el cumplimiento de tareas asignadas, plazos y estándares de calidad, demostrando una actitud proactiva y orientada a resultados.</w:t>
                            </w:r>
                          </w:p>
                          <w:p w14:paraId="6ABCC6BC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>- Trabajo en equipo: Habilidad para trabajar eficazmente en colaboración con otros, ya sea en equipos multidisciplinarios o de manera individual, promoviendo la comunicación abierta y el intercambio de ideas.</w:t>
                            </w:r>
                          </w:p>
                          <w:p w14:paraId="67211793" w14:textId="77777777" w:rsid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>- Apoyo y escucha activa: Capacidad para brindar apoyo a los miembros del equipo, mostrando empatía y disposición para escuchar y comprender sus necesidades y preocupaciones.</w:t>
                            </w:r>
                          </w:p>
                          <w:p w14:paraId="0382A9CF" w14:textId="04F3305E" w:rsidR="00CD3AA6" w:rsidRDefault="00CD3AA6"/>
                          <w:p w14:paraId="0093397B" w14:textId="77777777" w:rsidR="00CD3AA6" w:rsidRDefault="00CD3AA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453" w:type="dxa"/>
          </w:tcPr>
          <w:sdt>
            <w:sdtPr>
              <w:rPr>
                <w:lang w:val="es-MX"/>
              </w:rPr>
              <w:id w:val="1049110328"/>
              <w:placeholder>
                <w:docPart w:val="BE411AC048EB4578BD25421E38869121"/>
              </w:placeholder>
              <w:temporary/>
              <w:showingPlcHdr/>
              <w15:appearance w15:val="hidden"/>
            </w:sdtPr>
            <w:sdtEndPr/>
            <w:sdtContent>
              <w:p w14:paraId="0F9CF524" w14:textId="77777777" w:rsidR="001B2ABD" w:rsidRPr="00A00269" w:rsidRDefault="00E25A26" w:rsidP="00036450">
                <w:pPr>
                  <w:pStyle w:val="Ttulo2"/>
                  <w:rPr>
                    <w:lang w:val="es-MX"/>
                  </w:rPr>
                </w:pPr>
                <w:r w:rsidRPr="00A00269">
                  <w:rPr>
                    <w:lang w:val="es-MX" w:bidi="es-MX"/>
                  </w:rPr>
                  <w:t>EDUCACIÓN:</w:t>
                </w:r>
              </w:p>
            </w:sdtContent>
          </w:sdt>
          <w:p w14:paraId="13751789" w14:textId="2B726F6C" w:rsidR="00036450" w:rsidRPr="00A00269" w:rsidRDefault="00CD3AA6" w:rsidP="0003645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>Universidad F</w:t>
            </w:r>
            <w:r w:rsidRPr="00CD3AA6">
              <w:rPr>
                <w:b/>
                <w:lang w:val="es-MX"/>
              </w:rPr>
              <w:t xml:space="preserve">ray luca </w:t>
            </w:r>
            <w:proofErr w:type="spellStart"/>
            <w:r>
              <w:rPr>
                <w:b/>
                <w:lang w:val="es-MX"/>
              </w:rPr>
              <w:t>P</w:t>
            </w:r>
            <w:r w:rsidRPr="00CD3AA6">
              <w:rPr>
                <w:b/>
                <w:lang w:val="es-MX"/>
              </w:rPr>
              <w:t>accioli</w:t>
            </w:r>
            <w:proofErr w:type="spellEnd"/>
          </w:p>
          <w:p w14:paraId="0E1491C1" w14:textId="1202AAC1" w:rsidR="00036450" w:rsidRPr="00A00269" w:rsidRDefault="00CD3AA6" w:rsidP="00036450">
            <w:pPr>
              <w:pStyle w:val="Fecha"/>
              <w:rPr>
                <w:lang w:val="es-MX"/>
              </w:rPr>
            </w:pPr>
            <w:r>
              <w:rPr>
                <w:lang w:val="es-MX"/>
              </w:rPr>
              <w:t>2021</w:t>
            </w:r>
            <w:r w:rsidR="00036450" w:rsidRPr="00A00269">
              <w:rPr>
                <w:lang w:val="es-MX" w:bidi="es-MX"/>
              </w:rPr>
              <w:t xml:space="preserve"> – </w:t>
            </w:r>
            <w:r>
              <w:rPr>
                <w:lang w:val="es-MX"/>
              </w:rPr>
              <w:t>2022</w:t>
            </w:r>
          </w:p>
          <w:p w14:paraId="46284851" w14:textId="10EAF115" w:rsidR="004D3011" w:rsidRPr="00A00269" w:rsidRDefault="00CD3AA6" w:rsidP="00036450">
            <w:pPr>
              <w:rPr>
                <w:lang w:val="es-MX"/>
              </w:rPr>
            </w:pPr>
            <w:r>
              <w:rPr>
                <w:lang w:val="es-MX" w:bidi="es-MX"/>
              </w:rPr>
              <w:t xml:space="preserve">Estudie un año de Diseño Multimedia y Animación </w:t>
            </w:r>
          </w:p>
          <w:p w14:paraId="126B35E7" w14:textId="77777777" w:rsidR="00036450" w:rsidRPr="00A00269" w:rsidRDefault="00036450" w:rsidP="00036450">
            <w:pPr>
              <w:rPr>
                <w:lang w:val="es-MX"/>
              </w:rPr>
            </w:pPr>
          </w:p>
          <w:p w14:paraId="35FF96AA" w14:textId="28D13028" w:rsidR="00036450" w:rsidRPr="00A00269" w:rsidRDefault="00CD3AA6" w:rsidP="00036450">
            <w:pPr>
              <w:rPr>
                <w:b/>
                <w:lang w:val="es-MX"/>
              </w:rPr>
            </w:pPr>
            <w:r w:rsidRPr="00CD3AA6">
              <w:rPr>
                <w:b/>
                <w:lang w:val="es-MX"/>
              </w:rPr>
              <w:t>Universidad Tecnológica de la Costa Grande de Guerrero</w:t>
            </w:r>
          </w:p>
          <w:p w14:paraId="2943D6FE" w14:textId="136D3109" w:rsidR="00036450" w:rsidRPr="00A00269" w:rsidRDefault="00CD3AA6" w:rsidP="00036450">
            <w:pPr>
              <w:pStyle w:val="Fecha"/>
              <w:rPr>
                <w:lang w:val="es-MX"/>
              </w:rPr>
            </w:pPr>
            <w:r>
              <w:rPr>
                <w:lang w:val="es-MX"/>
              </w:rPr>
              <w:t>2022</w:t>
            </w:r>
            <w:r w:rsidR="00036450" w:rsidRPr="00A00269">
              <w:rPr>
                <w:lang w:val="es-MX" w:bidi="es-MX"/>
              </w:rPr>
              <w:t xml:space="preserve"> – </w:t>
            </w:r>
            <w:r>
              <w:rPr>
                <w:lang w:val="es-MX"/>
              </w:rPr>
              <w:t>Actualidad</w:t>
            </w:r>
          </w:p>
          <w:p w14:paraId="10AE8014" w14:textId="0954CA66" w:rsidR="00CD3AA6" w:rsidRDefault="00CD3AA6" w:rsidP="00A1298F">
            <w:pPr>
              <w:rPr>
                <w:lang w:val="es-MX" w:bidi="es-MX"/>
              </w:rPr>
            </w:pPr>
            <w:r>
              <w:rPr>
                <w:lang w:val="es-MX" w:bidi="es-MX"/>
              </w:rPr>
              <w:t xml:space="preserve">Actualmente estoy estudiando </w:t>
            </w:r>
            <w:r w:rsidR="00A1298F" w:rsidRPr="00A1298F">
              <w:rPr>
                <w:lang w:val="es-MX" w:bidi="es-MX"/>
              </w:rPr>
              <w:t>la carrera de tecnologías de la información área de desarrollo de software multiplataforma</w:t>
            </w:r>
          </w:p>
          <w:p w14:paraId="2A9BA2F2" w14:textId="06779AE4" w:rsidR="00036450" w:rsidRDefault="00036450" w:rsidP="00036450">
            <w:pPr>
              <w:rPr>
                <w:lang w:val="es-MX" w:bidi="es-MX"/>
              </w:rPr>
            </w:pPr>
          </w:p>
          <w:p w14:paraId="357DD925" w14:textId="77777777" w:rsidR="00CD3AA6" w:rsidRPr="00A00269" w:rsidRDefault="00CD3AA6" w:rsidP="00036450">
            <w:pPr>
              <w:rPr>
                <w:lang w:val="es-MX"/>
              </w:rPr>
            </w:pPr>
          </w:p>
          <w:sdt>
            <w:sdtPr>
              <w:rPr>
                <w:lang w:val="es-MX"/>
              </w:rPr>
              <w:id w:val="1001553383"/>
              <w:placeholder>
                <w:docPart w:val="EED81CE812394A72A7223ACBF7501585"/>
              </w:placeholder>
              <w:temporary/>
              <w:showingPlcHdr/>
              <w15:appearance w15:val="hidden"/>
            </w:sdtPr>
            <w:sdtEndPr/>
            <w:sdtContent>
              <w:p w14:paraId="2FC6DB22" w14:textId="77777777" w:rsidR="00036450" w:rsidRPr="00A00269" w:rsidRDefault="00036450" w:rsidP="00036450">
                <w:pPr>
                  <w:pStyle w:val="Ttulo2"/>
                  <w:rPr>
                    <w:lang w:val="es-MX"/>
                  </w:rPr>
                </w:pPr>
                <w:r w:rsidRPr="00A00269">
                  <w:rPr>
                    <w:lang w:val="es-MX" w:bidi="es-MX"/>
                  </w:rPr>
                  <w:t>EXPERIENCIA LABORAL</w:t>
                </w:r>
              </w:p>
            </w:sdtContent>
          </w:sdt>
          <w:p w14:paraId="4AAD3111" w14:textId="19EC08FF" w:rsidR="004D3011" w:rsidRDefault="00CD3AA6" w:rsidP="00036450">
            <w:pPr>
              <w:rPr>
                <w:lang w:val="es-MX"/>
              </w:rPr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21D02B" wp14:editId="51017681">
                      <wp:simplePos x="0" y="0"/>
                      <wp:positionH relativeFrom="column">
                        <wp:posOffset>35016</wp:posOffset>
                      </wp:positionH>
                      <wp:positionV relativeFrom="paragraph">
                        <wp:posOffset>21409</wp:posOffset>
                      </wp:positionV>
                      <wp:extent cx="3929470" cy="1883228"/>
                      <wp:effectExtent l="0" t="0" r="0" b="317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9470" cy="18832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CD990F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>Cross Army Fitness - Gestor de Proyecto Web</w:t>
                                  </w:r>
                                </w:p>
                                <w:p w14:paraId="1B75CCC9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>Gimnasio Cross Army Fitness, Zihuatanejo - 2023-2024</w:t>
                                  </w:r>
                                </w:p>
                                <w:p w14:paraId="113E09EC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</w:p>
                                <w:p w14:paraId="140F607A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>-Dirigí un proyecto integral para la gestión, manejo y coordinación de un gimnasio.</w:t>
                                  </w:r>
                                </w:p>
                                <w:p w14:paraId="2CF4F593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>-Implementé soluciones de gestión de base de datos y plugins para el desarrollo de una página web optimizada.</w:t>
                                  </w:r>
                                </w:p>
                                <w:p w14:paraId="4C7DC64B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>-Desarrollé estrategias efectivas para mejorar la experiencia del cliente y aumentar la eficiencia operativa del gimnasio.</w:t>
                                  </w:r>
                                </w:p>
                                <w:p w14:paraId="102D0670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>Proyecto Formativo - Detección y Control de Bullying en Escuelas de Nivel Medio Superior</w:t>
                                  </w:r>
                                </w:p>
                                <w:p w14:paraId="2A5CAC56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>Escuelas de Nivel Medio Superior, Zihuatanejo - 2018-2019</w:t>
                                  </w:r>
                                </w:p>
                                <w:p w14:paraId="404C3B2E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</w:p>
                                <w:p w14:paraId="478728AE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>-Lideré un equipo en la creación de un software innovador para la detección y control de casos de bullying en escuelas de nivel medio superior.</w:t>
                                  </w:r>
                                </w:p>
                                <w:p w14:paraId="2730744D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>-Desarrollé un sistema de gestión de alumnos y un videojuego tipo novela visual para abordar el problema del bullying desde una perspectiva educativa y preventiva.</w:t>
                                  </w:r>
                                </w:p>
                                <w:p w14:paraId="08EA86B1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>-Coordiné con el personal docente y administrativo para implementar con éxito el proyecto en varias instituciones educativas.</w:t>
                                  </w:r>
                                </w:p>
                                <w:p w14:paraId="283DEA2D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 xml:space="preserve">Curso en Desarrollo </w:t>
                                  </w:r>
                                  <w:proofErr w:type="spellStart"/>
                                  <w:r w:rsidRPr="00CD3AA6">
                                    <w:rPr>
                                      <w:lang w:val="es-MX"/>
                                    </w:rPr>
                                    <w:t>Frontend</w:t>
                                  </w:r>
                                  <w:proofErr w:type="spellEnd"/>
                                </w:p>
                                <w:p w14:paraId="6A4D8AD3" w14:textId="77777777" w:rsidR="00CD3AA6" w:rsidRPr="00CD3AA6" w:rsidRDefault="00CD3AA6" w:rsidP="00CD3AA6">
                                  <w:pPr>
                                    <w:tabs>
                                      <w:tab w:val="left" w:pos="990"/>
                                    </w:tabs>
                                    <w:rPr>
                                      <w:lang w:val="es-MX"/>
                                    </w:rPr>
                                  </w:pPr>
                                  <w:r w:rsidRPr="00CD3AA6">
                                    <w:rPr>
                                      <w:lang w:val="es-MX"/>
                                    </w:rPr>
                                    <w:t>Institución de Educación en Línea, Zihuatanejo - 2024</w:t>
                                  </w:r>
                                </w:p>
                                <w:p w14:paraId="50FE2D7C" w14:textId="77777777" w:rsidR="00CD3AA6" w:rsidRDefault="00CD3AA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1D02B" id="Cuadro de texto 4" o:spid="_x0000_s1027" type="#_x0000_t202" style="position:absolute;margin-left:2.75pt;margin-top:1.7pt;width:309.4pt;height:148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" filled="f" stroked="f" strokeweight=".5pt">
                      <v:textbox>
                        <w:txbxContent>
                          <w:p w14:paraId="65CD990F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>Cross Army Fitness - Gestor de Proyecto Web</w:t>
                            </w:r>
                          </w:p>
                          <w:p w14:paraId="1B75CCC9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>Gimnasio Cross Army Fitness, Zihuatanejo - 2023-2024</w:t>
                            </w:r>
                          </w:p>
                          <w:p w14:paraId="113E09EC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</w:p>
                          <w:p w14:paraId="140F607A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>-Dirigí un proyecto integral para la gestión, manejo y coordinación de un gimnasio.</w:t>
                            </w:r>
                          </w:p>
                          <w:p w14:paraId="2CF4F593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>-Implementé soluciones de gestión de base de datos y plugins para el desarrollo de una página web optimizada.</w:t>
                            </w:r>
                          </w:p>
                          <w:p w14:paraId="4C7DC64B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>-Desarrollé estrategias efectivas para mejorar la experiencia del cliente y aumentar la eficiencia operativa del gimnasio.</w:t>
                            </w:r>
                          </w:p>
                          <w:p w14:paraId="102D0670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>Proyecto Formativo - Detección y Control de Bullying en Escuelas de Nivel Medio Superior</w:t>
                            </w:r>
                          </w:p>
                          <w:p w14:paraId="2A5CAC56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>Escuelas de Nivel Medio Superior, Zihuatanejo - 2018-2019</w:t>
                            </w:r>
                          </w:p>
                          <w:p w14:paraId="404C3B2E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</w:p>
                          <w:p w14:paraId="478728AE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>-Lideré un equipo en la creación de un software innovador para la detección y control de casos de bullying en escuelas de nivel medio superior.</w:t>
                            </w:r>
                          </w:p>
                          <w:p w14:paraId="2730744D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>-Desarrollé un sistema de gestión de alumnos y un videojuego tipo novela visual para abordar el problema del bullying desde una perspectiva educativa y preventiva.</w:t>
                            </w:r>
                          </w:p>
                          <w:p w14:paraId="08EA86B1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>-Coordiné con el personal docente y administrativo para implementar con éxito el proyecto en varias instituciones educativas.</w:t>
                            </w:r>
                          </w:p>
                          <w:p w14:paraId="283DEA2D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 xml:space="preserve">Curso en Desarrollo </w:t>
                            </w:r>
                            <w:proofErr w:type="spellStart"/>
                            <w:r w:rsidRPr="00CD3AA6">
                              <w:rPr>
                                <w:lang w:val="es-MX"/>
                              </w:rPr>
                              <w:t>Frontend</w:t>
                            </w:r>
                            <w:proofErr w:type="spellEnd"/>
                          </w:p>
                          <w:p w14:paraId="6A4D8AD3" w14:textId="77777777" w:rsidR="00CD3AA6" w:rsidRPr="00CD3AA6" w:rsidRDefault="00CD3AA6" w:rsidP="00CD3AA6">
                            <w:pPr>
                              <w:tabs>
                                <w:tab w:val="left" w:pos="990"/>
                              </w:tabs>
                              <w:rPr>
                                <w:lang w:val="es-MX"/>
                              </w:rPr>
                            </w:pPr>
                            <w:r w:rsidRPr="00CD3AA6">
                              <w:rPr>
                                <w:lang w:val="es-MX"/>
                              </w:rPr>
                              <w:t>Institución de Educación en Línea, Zihuatanejo - 2024</w:t>
                            </w:r>
                          </w:p>
                          <w:p w14:paraId="50FE2D7C" w14:textId="77777777" w:rsidR="00CD3AA6" w:rsidRDefault="00CD3AA6"/>
                        </w:txbxContent>
                      </v:textbox>
                    </v:shape>
                  </w:pict>
                </mc:Fallback>
              </mc:AlternateContent>
            </w:r>
          </w:p>
          <w:p w14:paraId="37B9DE8F" w14:textId="709BD822" w:rsidR="00CD3AA6" w:rsidRDefault="00CD3AA6" w:rsidP="00036450">
            <w:pPr>
              <w:rPr>
                <w:lang w:val="es-MX"/>
              </w:rPr>
            </w:pPr>
          </w:p>
          <w:p w14:paraId="25BF756F" w14:textId="3D08D826" w:rsidR="00CD3AA6" w:rsidRDefault="00CD3AA6" w:rsidP="00036450">
            <w:pPr>
              <w:rPr>
                <w:lang w:val="es-MX"/>
              </w:rPr>
            </w:pPr>
          </w:p>
          <w:p w14:paraId="175905D2" w14:textId="4D40FEDD" w:rsidR="00CD3AA6" w:rsidRDefault="00CD3AA6" w:rsidP="00036450">
            <w:pPr>
              <w:rPr>
                <w:lang w:val="es-MX"/>
              </w:rPr>
            </w:pPr>
          </w:p>
          <w:p w14:paraId="517E3941" w14:textId="72674BB3" w:rsidR="00CD3AA6" w:rsidRDefault="00CD3AA6" w:rsidP="00036450">
            <w:pPr>
              <w:rPr>
                <w:lang w:val="es-MX"/>
              </w:rPr>
            </w:pPr>
          </w:p>
          <w:p w14:paraId="7FD0111A" w14:textId="6C2D150B" w:rsidR="00CD3AA6" w:rsidRDefault="00CD3AA6" w:rsidP="00036450">
            <w:pPr>
              <w:rPr>
                <w:lang w:val="es-MX"/>
              </w:rPr>
            </w:pPr>
          </w:p>
          <w:p w14:paraId="188D37EA" w14:textId="2B10C10F" w:rsidR="00CD3AA6" w:rsidRDefault="00CD3AA6" w:rsidP="00036450">
            <w:pPr>
              <w:rPr>
                <w:lang w:val="es-MX"/>
              </w:rPr>
            </w:pPr>
          </w:p>
          <w:p w14:paraId="3CCB17B8" w14:textId="5659C6D2" w:rsidR="00CD3AA6" w:rsidRDefault="00CD3AA6" w:rsidP="00036450">
            <w:pPr>
              <w:rPr>
                <w:lang w:val="es-MX"/>
              </w:rPr>
            </w:pPr>
          </w:p>
          <w:p w14:paraId="4D2D47B2" w14:textId="5D245699" w:rsidR="00CD3AA6" w:rsidRDefault="00CD3AA6" w:rsidP="00036450">
            <w:pPr>
              <w:rPr>
                <w:lang w:val="es-MX"/>
              </w:rPr>
            </w:pPr>
          </w:p>
          <w:p w14:paraId="561B0ABD" w14:textId="6677E8B9" w:rsidR="00CD3AA6" w:rsidRDefault="00CD3AA6" w:rsidP="00036450">
            <w:pPr>
              <w:rPr>
                <w:lang w:val="es-MX"/>
              </w:rPr>
            </w:pPr>
          </w:p>
          <w:p w14:paraId="2127E8E9" w14:textId="131EF51C" w:rsidR="00CD3AA6" w:rsidRDefault="00CD3AA6" w:rsidP="00036450">
            <w:pPr>
              <w:rPr>
                <w:lang w:val="es-MX"/>
              </w:rPr>
            </w:pPr>
          </w:p>
          <w:p w14:paraId="25ADEB12" w14:textId="1C1FD859" w:rsidR="00CD3AA6" w:rsidRDefault="00CD3AA6" w:rsidP="00036450">
            <w:pPr>
              <w:rPr>
                <w:lang w:val="es-MX"/>
              </w:rPr>
            </w:pPr>
          </w:p>
          <w:p w14:paraId="0CBB9AC3" w14:textId="77777777" w:rsidR="00CD3AA6" w:rsidRPr="00A00269" w:rsidRDefault="00CD3AA6" w:rsidP="00036450">
            <w:pPr>
              <w:rPr>
                <w:lang w:val="es-MX"/>
              </w:rPr>
            </w:pPr>
          </w:p>
          <w:sdt>
            <w:sdtPr>
              <w:rPr>
                <w:lang w:val="es-MX"/>
              </w:rPr>
              <w:id w:val="1669594239"/>
              <w:placeholder>
                <w:docPart w:val="0018DCC5E90A4DA58A526486CE4E69B2"/>
              </w:placeholder>
              <w:temporary/>
              <w:showingPlcHdr/>
              <w15:appearance w15:val="hidden"/>
            </w:sdtPr>
            <w:sdtEndPr/>
            <w:sdtContent>
              <w:p w14:paraId="29449AA8" w14:textId="7E4A4E4C" w:rsidR="00CD3AA6" w:rsidRPr="00A1298F" w:rsidRDefault="00180329" w:rsidP="00A1298F">
                <w:pPr>
                  <w:pStyle w:val="Ttulo2"/>
                  <w:rPr>
                    <w:lang w:val="es-MX"/>
                  </w:rPr>
                </w:pPr>
                <w:r w:rsidRPr="00A00269">
                  <w:rPr>
                    <w:rStyle w:val="Ttulo2Car"/>
                    <w:b/>
                    <w:lang w:val="es-MX" w:bidi="es-MX"/>
                  </w:rPr>
                  <w:t>HABILIDADES</w:t>
                </w:r>
              </w:p>
            </w:sdtContent>
          </w:sdt>
          <w:p w14:paraId="0FC790CF" w14:textId="77777777" w:rsidR="00CD3AA6" w:rsidRDefault="00CD3AA6" w:rsidP="004D3011">
            <w:pPr>
              <w:rPr>
                <w:color w:val="FFFFFF" w:themeColor="background1"/>
                <w:lang w:val="es-MX"/>
              </w:rPr>
            </w:pPr>
          </w:p>
          <w:p w14:paraId="1EFFB60A" w14:textId="77777777" w:rsidR="00CD3AA6" w:rsidRDefault="00CD3AA6" w:rsidP="004D3011">
            <w:pPr>
              <w:rPr>
                <w:color w:val="FFFFFF" w:themeColor="background1"/>
                <w:lang w:val="es-MX"/>
              </w:rPr>
            </w:pPr>
          </w:p>
          <w:p w14:paraId="7A02B663" w14:textId="77777777" w:rsidR="00CD3AA6" w:rsidRDefault="00CD3AA6" w:rsidP="004D3011">
            <w:pPr>
              <w:rPr>
                <w:color w:val="FFFFFF" w:themeColor="background1"/>
                <w:lang w:val="es-MX"/>
              </w:rPr>
            </w:pPr>
          </w:p>
          <w:p w14:paraId="29314CE0" w14:textId="77777777" w:rsidR="00CD3AA6" w:rsidRDefault="00CD3AA6" w:rsidP="004D3011">
            <w:pPr>
              <w:rPr>
                <w:color w:val="FFFFFF" w:themeColor="background1"/>
                <w:lang w:val="es-MX"/>
              </w:rPr>
            </w:pPr>
          </w:p>
          <w:p w14:paraId="4BBF2787" w14:textId="77777777" w:rsidR="00CD3AA6" w:rsidRDefault="00CD3AA6" w:rsidP="004D3011">
            <w:pPr>
              <w:rPr>
                <w:color w:val="FFFFFF" w:themeColor="background1"/>
                <w:lang w:val="es-MX"/>
              </w:rPr>
            </w:pPr>
          </w:p>
          <w:p w14:paraId="467C176D" w14:textId="635EED36" w:rsidR="00CD3AA6" w:rsidRPr="00A00269" w:rsidRDefault="00CD3AA6" w:rsidP="004D3011">
            <w:pPr>
              <w:rPr>
                <w:color w:val="FFFFFF" w:themeColor="background1"/>
                <w:lang w:val="es-MX"/>
              </w:rPr>
            </w:pPr>
          </w:p>
        </w:tc>
      </w:tr>
    </w:tbl>
    <w:p w14:paraId="695F623C" w14:textId="65059E6E" w:rsidR="0043117B" w:rsidRDefault="00B026DB" w:rsidP="000C45FF">
      <w:pPr>
        <w:tabs>
          <w:tab w:val="left" w:pos="990"/>
        </w:tabs>
        <w:rPr>
          <w:lang w:val="es-MX"/>
        </w:rPr>
      </w:pPr>
    </w:p>
    <w:p w14:paraId="239BBC8D" w14:textId="289D37DA" w:rsidR="00CD3AA6" w:rsidRDefault="00CD3AA6" w:rsidP="000C45FF">
      <w:pPr>
        <w:tabs>
          <w:tab w:val="left" w:pos="990"/>
        </w:tabs>
        <w:rPr>
          <w:lang w:val="es-MX"/>
        </w:rPr>
      </w:pPr>
    </w:p>
    <w:p w14:paraId="32747CBD" w14:textId="39E230A2" w:rsidR="00CD3AA6" w:rsidRDefault="00CD3AA6" w:rsidP="000C45FF">
      <w:pPr>
        <w:tabs>
          <w:tab w:val="left" w:pos="990"/>
        </w:tabs>
        <w:rPr>
          <w:lang w:val="es-MX"/>
        </w:rPr>
      </w:pPr>
    </w:p>
    <w:p w14:paraId="39752C3E" w14:textId="77777777" w:rsidR="00CD3AA6" w:rsidRPr="00CD3AA6" w:rsidRDefault="00CD3AA6" w:rsidP="00CD3AA6">
      <w:pPr>
        <w:tabs>
          <w:tab w:val="left" w:pos="990"/>
        </w:tabs>
        <w:rPr>
          <w:lang w:val="es-MX"/>
        </w:rPr>
      </w:pPr>
    </w:p>
    <w:p w14:paraId="59544DC1" w14:textId="77777777" w:rsidR="00CD3AA6" w:rsidRPr="00CD3AA6" w:rsidRDefault="00CD3AA6" w:rsidP="00CD3AA6">
      <w:pPr>
        <w:tabs>
          <w:tab w:val="left" w:pos="990"/>
        </w:tabs>
        <w:rPr>
          <w:lang w:val="es-MX"/>
        </w:rPr>
      </w:pPr>
    </w:p>
    <w:p w14:paraId="118F657B" w14:textId="070D292F" w:rsidR="00CD3AA6" w:rsidRDefault="00CD3AA6" w:rsidP="00CD3AA6">
      <w:pPr>
        <w:tabs>
          <w:tab w:val="left" w:pos="990"/>
        </w:tabs>
        <w:rPr>
          <w:lang w:val="es-MX"/>
        </w:rPr>
      </w:pPr>
    </w:p>
    <w:p w14:paraId="1EF19F5B" w14:textId="367B3123" w:rsidR="004458EF" w:rsidRDefault="004458EF" w:rsidP="00CD3AA6">
      <w:pPr>
        <w:tabs>
          <w:tab w:val="left" w:pos="990"/>
        </w:tabs>
        <w:rPr>
          <w:lang w:val="es-MX"/>
        </w:rPr>
      </w:pPr>
    </w:p>
    <w:p w14:paraId="2F18E5B5" w14:textId="693109FF" w:rsidR="004458EF" w:rsidRDefault="004458EF" w:rsidP="00CD3AA6">
      <w:pPr>
        <w:tabs>
          <w:tab w:val="left" w:pos="990"/>
        </w:tabs>
        <w:rPr>
          <w:lang w:val="es-MX"/>
        </w:rPr>
      </w:pPr>
    </w:p>
    <w:p w14:paraId="6F392E11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lastRenderedPageBreak/>
        <w:t>Información personal:</w:t>
      </w:r>
    </w:p>
    <w:p w14:paraId="7FA93749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</w:p>
    <w:p w14:paraId="19BAE821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Kenia Paola Anderson Zuñiga</w:t>
      </w:r>
    </w:p>
    <w:p w14:paraId="3267F02A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 xml:space="preserve">Col, </w:t>
      </w:r>
      <w:proofErr w:type="spellStart"/>
      <w:r w:rsidRPr="004458EF">
        <w:rPr>
          <w:lang w:val="es-MX"/>
        </w:rPr>
        <w:t>vicente</w:t>
      </w:r>
      <w:proofErr w:type="spellEnd"/>
      <w:r w:rsidRPr="004458EF">
        <w:rPr>
          <w:lang w:val="es-MX"/>
        </w:rPr>
        <w:t xml:space="preserve"> Guerrero </w:t>
      </w:r>
      <w:proofErr w:type="spellStart"/>
      <w:r w:rsidRPr="004458EF">
        <w:rPr>
          <w:lang w:val="es-MX"/>
        </w:rPr>
        <w:t>Petatlan</w:t>
      </w:r>
      <w:proofErr w:type="spellEnd"/>
      <w:r w:rsidRPr="004458EF">
        <w:rPr>
          <w:lang w:val="es-MX"/>
        </w:rPr>
        <w:t>, Gro</w:t>
      </w:r>
    </w:p>
    <w:p w14:paraId="58753B3F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+52 2721186131</w:t>
      </w:r>
    </w:p>
    <w:p w14:paraId="246EBE60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22307079@utcgg.edu.mx</w:t>
      </w:r>
    </w:p>
    <w:p w14:paraId="478A1E39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</w:p>
    <w:p w14:paraId="18B65723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</w:p>
    <w:p w14:paraId="263998CE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Perfil profesional:</w:t>
      </w:r>
    </w:p>
    <w:p w14:paraId="0AA7EE6E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</w:p>
    <w:p w14:paraId="6772B266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Apasionado por la investigación en programación, animación, tecnología y música, poseo una sólida experiencia en la exploración creativa y la aplicación de soluciones innovadoras en estos campos. Con habilidades técnicas en lenguajes de programación y diseño gráfico, junto con una profunda comprensión de las últimas tendencias tecnológicas, estoy comprometido a contribuir con mi creatividad y conocimientos para impulsar proyectos que integren estos elementos. Mi trayectoria demuestra mi capacidad para adaptarme rápidamente a nuevos entornos y tecnologías, siempre buscando superar desafíos y alcanzar resultados excepcionales.</w:t>
      </w:r>
    </w:p>
    <w:p w14:paraId="3632D4FD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</w:p>
    <w:p w14:paraId="5721B0E5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Cross Army Fitness - Gestor de Proyecto Web</w:t>
      </w:r>
    </w:p>
    <w:p w14:paraId="428C29DE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Gimnasio Cross Army Fitness, Zihuatanejo - 2023-2024</w:t>
      </w:r>
    </w:p>
    <w:p w14:paraId="162EF9F9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</w:p>
    <w:p w14:paraId="23389482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-Dirigí un proyecto integral para la gestión, manejo y coordinación de un gimnasio.</w:t>
      </w:r>
    </w:p>
    <w:p w14:paraId="4CA60AE7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-Implementé soluciones de gestión de base de datos y plugins para el desarrollo de una página web optimizada.</w:t>
      </w:r>
    </w:p>
    <w:p w14:paraId="18FD2B4B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-Desarrollé estrategias efectivas para mejorar la experiencia del cliente y aumentar la eficiencia operativa del gimnasio.</w:t>
      </w:r>
    </w:p>
    <w:p w14:paraId="43729AE3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Proyecto Formativo - Detección y Control de Bullying en Escuelas de Nivel Medio Superior</w:t>
      </w:r>
    </w:p>
    <w:p w14:paraId="1EACCA9D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Escuelas de Nivel Medio Superior, Zihuatanejo - 2018-2019</w:t>
      </w:r>
    </w:p>
    <w:p w14:paraId="65E59BD6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</w:p>
    <w:p w14:paraId="3498406D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-Lideré un equipo en la creación de un software innovador para la detección y control de casos de bullying en escuelas de nivel medio superior.</w:t>
      </w:r>
    </w:p>
    <w:p w14:paraId="4FEC6DB6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-Desarrollé un sistema de gestión de alumnos y un videojuego tipo novela visual para abordar el problema del bullying desde una perspectiva educativa y preventiva.</w:t>
      </w:r>
    </w:p>
    <w:p w14:paraId="3C39D056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-Coordiné con el personal docente y administrativo para implementar con éxito el proyecto en varias instituciones educativas.</w:t>
      </w:r>
    </w:p>
    <w:p w14:paraId="10FA3854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 xml:space="preserve">Curso en Desarrollo </w:t>
      </w:r>
      <w:proofErr w:type="spellStart"/>
      <w:r w:rsidRPr="004458EF">
        <w:rPr>
          <w:lang w:val="es-MX"/>
        </w:rPr>
        <w:t>Frontend</w:t>
      </w:r>
      <w:proofErr w:type="spellEnd"/>
    </w:p>
    <w:p w14:paraId="6A4FB41F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Institución de Educación en Línea, Zihuatanejo - 2024</w:t>
      </w:r>
    </w:p>
    <w:p w14:paraId="0EBDFFA7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</w:p>
    <w:p w14:paraId="2A055CD8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 xml:space="preserve">-Actualmente estoy ampliando mis habilidades en el desarrollo </w:t>
      </w:r>
      <w:proofErr w:type="spellStart"/>
      <w:r w:rsidRPr="004458EF">
        <w:rPr>
          <w:lang w:val="es-MX"/>
        </w:rPr>
        <w:t>frontend</w:t>
      </w:r>
      <w:proofErr w:type="spellEnd"/>
      <w:r w:rsidRPr="004458EF">
        <w:rPr>
          <w:lang w:val="es-MX"/>
        </w:rPr>
        <w:t xml:space="preserve"> mediante un curso especializado.</w:t>
      </w:r>
    </w:p>
    <w:p w14:paraId="2AC7A6A2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-Aprendiendo y practicando el manejo de herramientas básicas para la creación de páginas y aplicaciones web modernas y responsivas.</w:t>
      </w:r>
    </w:p>
    <w:p w14:paraId="4850585D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</w:p>
    <w:p w14:paraId="4D5AB483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</w:p>
    <w:p w14:paraId="2BCBDF6E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</w:p>
    <w:p w14:paraId="474750A2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Habilidades Técnicas:</w:t>
      </w:r>
    </w:p>
    <w:p w14:paraId="15ED303E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- Investigación: Capacidad para realizar investigaciones exhaustivas y obtener información relevante en diversos temas, especialmente en áreas como programación, animación y tecnología.</w:t>
      </w:r>
    </w:p>
    <w:p w14:paraId="476088C0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- Aprendizaje rápido: Facilidad para adquirir nuevos conocimientos y habilidades, lo que me permite adaptarme rápidamente a entornos cambiantes y nuevas tecnologías.</w:t>
      </w:r>
    </w:p>
    <w:p w14:paraId="5D6AF980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- Gestión de proyectos: Experiencia en liderar proyectos, desde la planificación hasta la implementación, garantizando la entrega oportuna y de alta calidad de los resultados.</w:t>
      </w:r>
    </w:p>
    <w:p w14:paraId="6BF295D7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 xml:space="preserve">- Desarrollo web: Conocimientos en desarrollo </w:t>
      </w:r>
      <w:proofErr w:type="spellStart"/>
      <w:r w:rsidRPr="004458EF">
        <w:rPr>
          <w:lang w:val="es-MX"/>
        </w:rPr>
        <w:t>frontend</w:t>
      </w:r>
      <w:proofErr w:type="spellEnd"/>
      <w:r w:rsidRPr="004458EF">
        <w:rPr>
          <w:lang w:val="es-MX"/>
        </w:rPr>
        <w:t xml:space="preserve"> y manejo de herramientas básicas para la creación de páginas y aplicaciones web.</w:t>
      </w:r>
    </w:p>
    <w:p w14:paraId="546B39FD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</w:p>
    <w:p w14:paraId="309C7381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</w:p>
    <w:p w14:paraId="7D07F879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Habilidades Blandas:</w:t>
      </w:r>
    </w:p>
    <w:p w14:paraId="35D42747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- Liderazgo: Capacidad para liderar equipos y proyectos, motivando a los miembros del equipo hacia el logro de objetivos comunes y fomentando un ambiente de trabajo colaborativo.</w:t>
      </w:r>
    </w:p>
    <w:p w14:paraId="26F3A93C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- Responsabilidad: Compromiso con el cumplimiento de tareas asignadas, plazos y estándares de calidad, demostrando una actitud proactiva y orientada a resultados.</w:t>
      </w:r>
    </w:p>
    <w:p w14:paraId="6CB01F7D" w14:textId="77777777" w:rsidR="004458EF" w:rsidRPr="004458EF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- Trabajo en equipo: Habilidad para trabajar eficazmente en colaboración con otros, ya sea en equipos multidisciplinarios o de manera individual, promoviendo la comunicación abierta y el intercambio de ideas.</w:t>
      </w:r>
    </w:p>
    <w:p w14:paraId="19597326" w14:textId="3BB4DD32" w:rsidR="004458EF" w:rsidRPr="00A00269" w:rsidRDefault="004458EF" w:rsidP="004458EF">
      <w:pPr>
        <w:tabs>
          <w:tab w:val="left" w:pos="990"/>
        </w:tabs>
        <w:rPr>
          <w:lang w:val="es-MX"/>
        </w:rPr>
      </w:pPr>
      <w:r w:rsidRPr="004458EF">
        <w:rPr>
          <w:lang w:val="es-MX"/>
        </w:rPr>
        <w:t>- Apoyo y escucha activa: Capacidad para brindar apoyo a los miembros del equipo, mostrando empatía y disposición para escuchar y comprender sus necesidades y preocupaciones.</w:t>
      </w:r>
    </w:p>
    <w:sectPr w:rsidR="004458EF" w:rsidRPr="00A00269" w:rsidSect="00BC25CC">
      <w:headerReference w:type="default" r:id="rId10"/>
      <w:pgSz w:w="11906" w:h="16838" w:code="9"/>
      <w:pgMar w:top="1134" w:right="567" w:bottom="720" w:left="567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4282E" w14:textId="77777777" w:rsidR="00B026DB" w:rsidRDefault="00B026DB" w:rsidP="000C45FF">
      <w:r>
        <w:separator/>
      </w:r>
    </w:p>
  </w:endnote>
  <w:endnote w:type="continuationSeparator" w:id="0">
    <w:p w14:paraId="7C17462D" w14:textId="77777777" w:rsidR="00B026DB" w:rsidRDefault="00B026D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CA19A" w14:textId="77777777" w:rsidR="00B026DB" w:rsidRDefault="00B026DB" w:rsidP="000C45FF">
      <w:r>
        <w:separator/>
      </w:r>
    </w:p>
  </w:footnote>
  <w:footnote w:type="continuationSeparator" w:id="0">
    <w:p w14:paraId="2765AABB" w14:textId="77777777" w:rsidR="00B026DB" w:rsidRDefault="00B026D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E9A9A" w14:textId="77777777" w:rsidR="000C45FF" w:rsidRDefault="000C45FF">
    <w:pPr>
      <w:pStyle w:val="Encabezado"/>
    </w:pPr>
    <w:r>
      <w:rPr>
        <w:noProof/>
        <w:lang w:val="en-US" w:eastAsia="zh-CN"/>
      </w:rPr>
      <w:drawing>
        <wp:anchor distT="0" distB="0" distL="114300" distR="114300" simplePos="0" relativeHeight="251662848" behindDoc="1" locked="0" layoutInCell="1" allowOverlap="1" wp14:anchorId="030B8199" wp14:editId="6B776BF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0" name="Gráfico 40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A6"/>
    <w:rsid w:val="00036450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0709"/>
    <w:rsid w:val="001F1ECC"/>
    <w:rsid w:val="002400EB"/>
    <w:rsid w:val="00256CF7"/>
    <w:rsid w:val="0030481B"/>
    <w:rsid w:val="0037121F"/>
    <w:rsid w:val="004071FC"/>
    <w:rsid w:val="004458EF"/>
    <w:rsid w:val="00445947"/>
    <w:rsid w:val="004813B3"/>
    <w:rsid w:val="00496591"/>
    <w:rsid w:val="004C63E4"/>
    <w:rsid w:val="004D3011"/>
    <w:rsid w:val="005262AC"/>
    <w:rsid w:val="005E3996"/>
    <w:rsid w:val="005E39D5"/>
    <w:rsid w:val="00600670"/>
    <w:rsid w:val="0062123A"/>
    <w:rsid w:val="00646E75"/>
    <w:rsid w:val="006771D0"/>
    <w:rsid w:val="00715FCB"/>
    <w:rsid w:val="00743101"/>
    <w:rsid w:val="007867A0"/>
    <w:rsid w:val="007927F5"/>
    <w:rsid w:val="00802CA0"/>
    <w:rsid w:val="00A00269"/>
    <w:rsid w:val="00A1298F"/>
    <w:rsid w:val="00A2118D"/>
    <w:rsid w:val="00A71811"/>
    <w:rsid w:val="00AD76E2"/>
    <w:rsid w:val="00B026DB"/>
    <w:rsid w:val="00B20152"/>
    <w:rsid w:val="00B70850"/>
    <w:rsid w:val="00BC25CC"/>
    <w:rsid w:val="00C066B6"/>
    <w:rsid w:val="00C37BA1"/>
    <w:rsid w:val="00C4674C"/>
    <w:rsid w:val="00C506CF"/>
    <w:rsid w:val="00C72BED"/>
    <w:rsid w:val="00C9578B"/>
    <w:rsid w:val="00CD3AA6"/>
    <w:rsid w:val="00D2522B"/>
    <w:rsid w:val="00D5459D"/>
    <w:rsid w:val="00DD172A"/>
    <w:rsid w:val="00E25A26"/>
    <w:rsid w:val="00E4381A"/>
    <w:rsid w:val="00E55D74"/>
    <w:rsid w:val="00F60274"/>
    <w:rsid w:val="00F77FB9"/>
    <w:rsid w:val="00F876FE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F010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C37BA1"/>
    <w:rPr>
      <w:color w:val="DD8047" w:themeColor="accent2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ia\AppData\Local\Microsoft\Office\16.0\DTS\es-MX%7bBDB6E38C-491B-4273-B1FB-F6B64606CB43%7d\%7b30BBB08E-0011-423F-BF07-78E3FBC38633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24454804FA4096876481B724D74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EB3A8-8A58-4FA1-8FDB-21E7C23F88B3}"/>
      </w:docPartPr>
      <w:docPartBody>
        <w:p w:rsidR="00000000" w:rsidRDefault="00A92650">
          <w:pPr>
            <w:pStyle w:val="6A24454804FA4096876481B724D74C4E"/>
          </w:pPr>
          <w:r w:rsidRPr="00D5459D">
            <w:rPr>
              <w:lang w:bidi="es-MX"/>
            </w:rPr>
            <w:t>Perfil</w:t>
          </w:r>
        </w:p>
      </w:docPartBody>
    </w:docPart>
    <w:docPart>
      <w:docPartPr>
        <w:name w:val="CA117C4FA20842E793968E5DFFBC7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40013-7A0B-4ABE-BD47-E11A8E5038D6}"/>
      </w:docPartPr>
      <w:docPartBody>
        <w:p w:rsidR="00000000" w:rsidRDefault="00A92650">
          <w:pPr>
            <w:pStyle w:val="CA117C4FA20842E793968E5DFFBC7AB7"/>
          </w:pPr>
          <w:r w:rsidRPr="00036450">
            <w:rPr>
              <w:lang w:bidi="es-MX"/>
            </w:rPr>
            <w:t>CONTACTO</w:t>
          </w:r>
        </w:p>
      </w:docPartBody>
    </w:docPart>
    <w:docPart>
      <w:docPartPr>
        <w:name w:val="E1BD3D0890E74249B3439AEB45FF2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25094-C7B5-48CC-9D73-436C4F0FD758}"/>
      </w:docPartPr>
      <w:docPartBody>
        <w:p w:rsidR="00000000" w:rsidRDefault="00A92650">
          <w:pPr>
            <w:pStyle w:val="E1BD3D0890E74249B3439AEB45FF21BB"/>
          </w:pPr>
          <w:r w:rsidRPr="004D3011">
            <w:rPr>
              <w:lang w:bidi="es-MX"/>
            </w:rPr>
            <w:t>TELÉFONO:</w:t>
          </w:r>
        </w:p>
      </w:docPartBody>
    </w:docPart>
    <w:docPart>
      <w:docPartPr>
        <w:name w:val="EDCD243FA1B0415DB6B85CB33058C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41842-80E1-4D36-B013-985B8A88AC7F}"/>
      </w:docPartPr>
      <w:docPartBody>
        <w:p w:rsidR="00000000" w:rsidRDefault="00A92650">
          <w:pPr>
            <w:pStyle w:val="EDCD243FA1B0415DB6B85CB33058C669"/>
          </w:pPr>
          <w:r w:rsidRPr="004D3011">
            <w:rPr>
              <w:lang w:bidi="es-MX"/>
            </w:rPr>
            <w:t>CORREO:</w:t>
          </w:r>
        </w:p>
      </w:docPartBody>
    </w:docPart>
    <w:docPart>
      <w:docPartPr>
        <w:name w:val="8D60960DBB11446D8AFA9C3B0BA51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69EE1-00B2-4BF0-91C7-FBF635DA233E}"/>
      </w:docPartPr>
      <w:docPartBody>
        <w:p w:rsidR="00000000" w:rsidRDefault="00A92650">
          <w:pPr>
            <w:pStyle w:val="8D60960DBB11446D8AFA9C3B0BA516A0"/>
          </w:pPr>
          <w:r w:rsidRPr="004D3011">
            <w:rPr>
              <w:lang w:bidi="es-MX"/>
            </w:rPr>
            <w:t>AFICIONES</w:t>
          </w:r>
        </w:p>
      </w:docPartBody>
    </w:docPart>
    <w:docPart>
      <w:docPartPr>
        <w:name w:val="A37BB08B5A5F48BFB4957269CB5DF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A4332-DE5C-4317-8218-F57586C648F7}"/>
      </w:docPartPr>
      <w:docPartBody>
        <w:p w:rsidR="00000000" w:rsidRDefault="00A92650">
          <w:pPr>
            <w:pStyle w:val="A37BB08B5A5F48BFB4957269CB5DFC5A"/>
          </w:pPr>
          <w:r w:rsidRPr="004D3011">
            <w:rPr>
              <w:lang w:bidi="es-MX"/>
            </w:rPr>
            <w:t>Afición n.º 1</w:t>
          </w:r>
        </w:p>
      </w:docPartBody>
    </w:docPart>
    <w:docPart>
      <w:docPartPr>
        <w:name w:val="46F4B160FD3F43688D018C7056D96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FCD65-D3FC-464B-9AC6-DD52322B5CBA}"/>
      </w:docPartPr>
      <w:docPartBody>
        <w:p w:rsidR="00000000" w:rsidRDefault="00A92650">
          <w:pPr>
            <w:pStyle w:val="46F4B160FD3F43688D018C7056D9674B"/>
          </w:pPr>
          <w:r w:rsidRPr="004D3011">
            <w:rPr>
              <w:lang w:bidi="es-MX"/>
            </w:rPr>
            <w:t>Afición n.º 2</w:t>
          </w:r>
        </w:p>
      </w:docPartBody>
    </w:docPart>
    <w:docPart>
      <w:docPartPr>
        <w:name w:val="8E62A919C2AB4699B9FC3A294DD2F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25D72-C6D6-4210-A5C3-7E692040C588}"/>
      </w:docPartPr>
      <w:docPartBody>
        <w:p w:rsidR="00000000" w:rsidRDefault="00A92650">
          <w:pPr>
            <w:pStyle w:val="8E62A919C2AB4699B9FC3A294DD2F56A"/>
          </w:pPr>
          <w:r w:rsidRPr="004D3011">
            <w:rPr>
              <w:lang w:bidi="es-MX"/>
            </w:rPr>
            <w:t>Afición n.º 3</w:t>
          </w:r>
        </w:p>
      </w:docPartBody>
    </w:docPart>
    <w:docPart>
      <w:docPartPr>
        <w:name w:val="7ED5A6F1279B4219ACB975D1F4F44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BA757-6EA3-42E5-A24E-3E7BDF461F2A}"/>
      </w:docPartPr>
      <w:docPartBody>
        <w:p w:rsidR="00000000" w:rsidRDefault="00A92650">
          <w:pPr>
            <w:pStyle w:val="7ED5A6F1279B4219ACB975D1F4F447A4"/>
          </w:pPr>
          <w:r w:rsidRPr="004D3011">
            <w:rPr>
              <w:lang w:bidi="es-MX"/>
            </w:rPr>
            <w:t>Afición n.º 4</w:t>
          </w:r>
        </w:p>
      </w:docPartBody>
    </w:docPart>
    <w:docPart>
      <w:docPartPr>
        <w:name w:val="BE411AC048EB4578BD25421E3886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0BEB1-33EE-428B-956F-90AD8DEC2A68}"/>
      </w:docPartPr>
      <w:docPartBody>
        <w:p w:rsidR="00000000" w:rsidRDefault="00A92650">
          <w:pPr>
            <w:pStyle w:val="BE411AC048EB4578BD25421E38869121"/>
          </w:pPr>
          <w:r w:rsidRPr="00036450">
            <w:rPr>
              <w:lang w:bidi="es-MX"/>
            </w:rPr>
            <w:t>EDUCACIÓN:</w:t>
          </w:r>
        </w:p>
      </w:docPartBody>
    </w:docPart>
    <w:docPart>
      <w:docPartPr>
        <w:name w:val="EED81CE812394A72A7223ACBF7501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31A75-4B93-421D-B239-296AA5314703}"/>
      </w:docPartPr>
      <w:docPartBody>
        <w:p w:rsidR="00000000" w:rsidRDefault="00A92650">
          <w:pPr>
            <w:pStyle w:val="EED81CE812394A72A7223ACBF7501585"/>
          </w:pPr>
          <w:r w:rsidRPr="00036450">
            <w:rPr>
              <w:lang w:bidi="es-MX"/>
            </w:rPr>
            <w:t>EXPERIENCIA LABORAL</w:t>
          </w:r>
        </w:p>
      </w:docPartBody>
    </w:docPart>
    <w:docPart>
      <w:docPartPr>
        <w:name w:val="0018DCC5E90A4DA58A526486CE4E6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171DF-FABC-438D-ADEA-03A6A2CB4F15}"/>
      </w:docPartPr>
      <w:docPartBody>
        <w:p w:rsidR="00000000" w:rsidRDefault="00A92650">
          <w:pPr>
            <w:pStyle w:val="0018DCC5E90A4DA58A526486CE4E69B2"/>
          </w:pPr>
          <w:r w:rsidRPr="00036450">
            <w:rPr>
              <w:rStyle w:val="Ttulo2Car"/>
              <w:lang w:bidi="es-MX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91"/>
    <w:rsid w:val="00A92650"/>
    <w:rsid w:val="00DA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0DBA570BB144D849CF837E1271AC09E">
    <w:name w:val="80DBA570BB144D849CF837E1271AC09E"/>
  </w:style>
  <w:style w:type="paragraph" w:customStyle="1" w:styleId="33C6BFF4EF884A62A5E50B5F12860FA0">
    <w:name w:val="33C6BFF4EF884A62A5E50B5F12860FA0"/>
  </w:style>
  <w:style w:type="paragraph" w:customStyle="1" w:styleId="6A24454804FA4096876481B724D74C4E">
    <w:name w:val="6A24454804FA4096876481B724D74C4E"/>
  </w:style>
  <w:style w:type="paragraph" w:customStyle="1" w:styleId="0F2F43A5A2C4488999F75704B6AAAADA">
    <w:name w:val="0F2F43A5A2C4488999F75704B6AAAADA"/>
  </w:style>
  <w:style w:type="paragraph" w:customStyle="1" w:styleId="CA117C4FA20842E793968E5DFFBC7AB7">
    <w:name w:val="CA117C4FA20842E793968E5DFFBC7AB7"/>
  </w:style>
  <w:style w:type="paragraph" w:customStyle="1" w:styleId="E1BD3D0890E74249B3439AEB45FF21BB">
    <w:name w:val="E1BD3D0890E74249B3439AEB45FF21BB"/>
  </w:style>
  <w:style w:type="paragraph" w:customStyle="1" w:styleId="17A73065F7C045A7901C99E6037429E9">
    <w:name w:val="17A73065F7C045A7901C99E6037429E9"/>
  </w:style>
  <w:style w:type="paragraph" w:customStyle="1" w:styleId="B72AA7DCAAA242F5B41C089FF70E486C">
    <w:name w:val="B72AA7DCAAA242F5B41C089FF70E486C"/>
  </w:style>
  <w:style w:type="paragraph" w:customStyle="1" w:styleId="AB005D4D902F4DF5A2F112535DF32753">
    <w:name w:val="AB005D4D902F4DF5A2F112535DF32753"/>
  </w:style>
  <w:style w:type="paragraph" w:customStyle="1" w:styleId="EDCD243FA1B0415DB6B85CB33058C669">
    <w:name w:val="EDCD243FA1B0415DB6B85CB33058C669"/>
  </w:style>
  <w:style w:type="character" w:styleId="Hipervnculo">
    <w:name w:val="Hyperlink"/>
    <w:basedOn w:val="Fuentedeprrafopredeter"/>
    <w:uiPriority w:val="99"/>
    <w:unhideWhenUsed/>
    <w:rPr>
      <w:color w:val="ED7D31" w:themeColor="accent2"/>
      <w:u w:val="single"/>
    </w:rPr>
  </w:style>
  <w:style w:type="paragraph" w:customStyle="1" w:styleId="CFEBCFE4C55E4822B56EE676E5E45BA6">
    <w:name w:val="CFEBCFE4C55E4822B56EE676E5E45BA6"/>
  </w:style>
  <w:style w:type="paragraph" w:customStyle="1" w:styleId="8D60960DBB11446D8AFA9C3B0BA516A0">
    <w:name w:val="8D60960DBB11446D8AFA9C3B0BA516A0"/>
  </w:style>
  <w:style w:type="paragraph" w:customStyle="1" w:styleId="A37BB08B5A5F48BFB4957269CB5DFC5A">
    <w:name w:val="A37BB08B5A5F48BFB4957269CB5DFC5A"/>
  </w:style>
  <w:style w:type="paragraph" w:customStyle="1" w:styleId="46F4B160FD3F43688D018C7056D9674B">
    <w:name w:val="46F4B160FD3F43688D018C7056D9674B"/>
  </w:style>
  <w:style w:type="paragraph" w:customStyle="1" w:styleId="8E62A919C2AB4699B9FC3A294DD2F56A">
    <w:name w:val="8E62A919C2AB4699B9FC3A294DD2F56A"/>
  </w:style>
  <w:style w:type="paragraph" w:customStyle="1" w:styleId="7ED5A6F1279B4219ACB975D1F4F447A4">
    <w:name w:val="7ED5A6F1279B4219ACB975D1F4F447A4"/>
  </w:style>
  <w:style w:type="paragraph" w:customStyle="1" w:styleId="BE411AC048EB4578BD25421E38869121">
    <w:name w:val="BE411AC048EB4578BD25421E38869121"/>
  </w:style>
  <w:style w:type="paragraph" w:customStyle="1" w:styleId="18D7D24E7B7C447AAE9EA15A9A8FB257">
    <w:name w:val="18D7D24E7B7C447AAE9EA15A9A8FB257"/>
  </w:style>
  <w:style w:type="paragraph" w:customStyle="1" w:styleId="C31D741CF6044843AAD83B7976D243C4">
    <w:name w:val="C31D741CF6044843AAD83B7976D243C4"/>
  </w:style>
  <w:style w:type="paragraph" w:customStyle="1" w:styleId="A52758EDE9B64BCD93E1F31F11E3DF49">
    <w:name w:val="A52758EDE9B64BCD93E1F31F11E3DF49"/>
  </w:style>
  <w:style w:type="paragraph" w:customStyle="1" w:styleId="3E62CAE1371E4E34B2C7022D9BA94127">
    <w:name w:val="3E62CAE1371E4E34B2C7022D9BA94127"/>
  </w:style>
  <w:style w:type="paragraph" w:customStyle="1" w:styleId="F6773C5CC42845E0BCA8DC87476C97B1">
    <w:name w:val="F6773C5CC42845E0BCA8DC87476C97B1"/>
  </w:style>
  <w:style w:type="paragraph" w:customStyle="1" w:styleId="470807AB17624766B3F345C21BFCED0F">
    <w:name w:val="470807AB17624766B3F345C21BFCED0F"/>
  </w:style>
  <w:style w:type="paragraph" w:customStyle="1" w:styleId="B0FB05D6A3BC438F9253B498F4C2DAD3">
    <w:name w:val="B0FB05D6A3BC438F9253B498F4C2DAD3"/>
  </w:style>
  <w:style w:type="paragraph" w:customStyle="1" w:styleId="EED81CE812394A72A7223ACBF7501585">
    <w:name w:val="EED81CE812394A72A7223ACBF7501585"/>
  </w:style>
  <w:style w:type="paragraph" w:customStyle="1" w:styleId="F951B0BD92F24446844B04F813A45405">
    <w:name w:val="F951B0BD92F24446844B04F813A45405"/>
  </w:style>
  <w:style w:type="paragraph" w:customStyle="1" w:styleId="AAC05FA9FD0F4CE1AC1A507F4277ED14">
    <w:name w:val="AAC05FA9FD0F4CE1AC1A507F4277ED14"/>
  </w:style>
  <w:style w:type="paragraph" w:customStyle="1" w:styleId="78C36AE6E68D40568736B126DC07BD4B">
    <w:name w:val="78C36AE6E68D40568736B126DC07BD4B"/>
  </w:style>
  <w:style w:type="paragraph" w:customStyle="1" w:styleId="362311DD430744989EF83350DFA0C384">
    <w:name w:val="362311DD430744989EF83350DFA0C384"/>
  </w:style>
  <w:style w:type="paragraph" w:customStyle="1" w:styleId="5AD7164AFBDD40F188F63EA5464A5287">
    <w:name w:val="5AD7164AFBDD40F188F63EA5464A5287"/>
  </w:style>
  <w:style w:type="paragraph" w:customStyle="1" w:styleId="B477A1F4F8B6493E841D9022FC215B1A">
    <w:name w:val="B477A1F4F8B6493E841D9022FC215B1A"/>
  </w:style>
  <w:style w:type="paragraph" w:customStyle="1" w:styleId="B3AA289302B843E58E826BED954A0987">
    <w:name w:val="B3AA289302B843E58E826BED954A0987"/>
  </w:style>
  <w:style w:type="paragraph" w:customStyle="1" w:styleId="B6D940F1DC9E4E6DAE2F69D09220D609">
    <w:name w:val="B6D940F1DC9E4E6DAE2F69D09220D609"/>
  </w:style>
  <w:style w:type="paragraph" w:customStyle="1" w:styleId="CA1E5707F6EA4A4ABD70FB8BE1965AB4">
    <w:name w:val="CA1E5707F6EA4A4ABD70FB8BE1965AB4"/>
  </w:style>
  <w:style w:type="paragraph" w:customStyle="1" w:styleId="8565F0C980134F1498EA66EE44D718FD">
    <w:name w:val="8565F0C980134F1498EA66EE44D718FD"/>
  </w:style>
  <w:style w:type="paragraph" w:customStyle="1" w:styleId="5A26A674DAF24E8A90D2EE4824CDDB01">
    <w:name w:val="5A26A674DAF24E8A90D2EE4824CDDB01"/>
  </w:style>
  <w:style w:type="paragraph" w:customStyle="1" w:styleId="FE899C8494FF40A0BFAAA318B341596A">
    <w:name w:val="FE899C8494FF40A0BFAAA318B341596A"/>
  </w:style>
  <w:style w:type="paragraph" w:customStyle="1" w:styleId="DAF2F70585C549A1887D7262391D5A83">
    <w:name w:val="DAF2F70585C549A1887D7262391D5A83"/>
  </w:style>
  <w:style w:type="paragraph" w:customStyle="1" w:styleId="073EAC503A1D4D0D966841B339CC1929">
    <w:name w:val="073EAC503A1D4D0D966841B339CC1929"/>
  </w:style>
  <w:style w:type="paragraph" w:customStyle="1" w:styleId="D3054C4845A3434ABA97E8F4CEB3F093">
    <w:name w:val="D3054C4845A3434ABA97E8F4CEB3F093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Cs w:val="26"/>
      <w:lang w:val="es-ES" w:eastAsia="ja-JP"/>
    </w:rPr>
  </w:style>
  <w:style w:type="paragraph" w:customStyle="1" w:styleId="0018DCC5E90A4DA58A526486CE4E69B2">
    <w:name w:val="0018DCC5E90A4DA58A526486CE4E69B2"/>
  </w:style>
  <w:style w:type="paragraph" w:customStyle="1" w:styleId="6C70D6703EFA447682585077584C4FE4">
    <w:name w:val="6C70D6703EFA447682585077584C4FE4"/>
    <w:rsid w:val="00DA34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{30BBB08E-0011-423F-BF07-78E3FBC38633}tf00546271_win32</Template>
  <TotalTime>0</TotalTime>
  <Pages>2</Pages>
  <Words>729</Words>
  <Characters>4011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2024-05-15T19:26:00Z</dcterms:created>
  <dcterms:modified xsi:type="dcterms:W3CDTF">2024-05-15T19:38:00Z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